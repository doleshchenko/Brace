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DF1721">
      <w:pPr>
        <w:pStyle w:val="Title"/>
      </w:pPr>
      <w:r>
        <w:t xml:space="preserve">Brace. Basic use cases. </w:t>
      </w:r>
    </w:p>
    <w:p w:rsidR="00771F16" w:rsidRDefault="00DF1721" w:rsidP="00DF1721">
      <w:pPr>
        <w:pStyle w:val="Heading1"/>
        <w:numPr>
          <w:ilvl w:val="0"/>
          <w:numId w:val="27"/>
        </w:numPr>
      </w:pPr>
      <w:r>
        <w:t>Get information by a key</w:t>
      </w:r>
    </w:p>
    <w:p w:rsidR="000A0F9B" w:rsidRDefault="00DF1721" w:rsidP="00DF1721">
      <w:r>
        <w:t>User is logged in the application. Enters the “type” command and the key, then press Enter</w:t>
      </w:r>
      <w:r w:rsidR="003D6570">
        <w:t>. E</w:t>
      </w:r>
      <w:r>
        <w:t>xample:</w:t>
      </w:r>
    </w:p>
    <w:p w:rsidR="00DF1721" w:rsidRDefault="00DF1721" w:rsidP="00DF1721">
      <w:r>
        <w:t>\</w:t>
      </w:r>
      <w:r w:rsidRPr="00DF1721">
        <w:rPr>
          <w:b/>
        </w:rPr>
        <w:t>type</w:t>
      </w:r>
      <w:r>
        <w:t xml:space="preserve"> mystery + Enter.</w:t>
      </w:r>
    </w:p>
    <w:p w:rsidR="00DF1721" w:rsidRDefault="00DF1721" w:rsidP="00DF1721">
      <w:r>
        <w:t>Where type is the command and mystery is the key in a storage.</w:t>
      </w:r>
    </w:p>
    <w:p w:rsidR="00DF1721" w:rsidRDefault="00DF1721" w:rsidP="00DF1721">
      <w:r>
        <w:t xml:space="preserve">App will print the mystery record to the screen. If user enters the wrong key (which is not exist in the storage), app will show a message that key is not found. </w:t>
      </w:r>
    </w:p>
    <w:p w:rsidR="00DF1721" w:rsidRDefault="003D6570" w:rsidP="00DF1721">
      <w:pPr>
        <w:pStyle w:val="Heading1"/>
        <w:numPr>
          <w:ilvl w:val="0"/>
          <w:numId w:val="27"/>
        </w:numPr>
      </w:pPr>
      <w:r>
        <w:t>Get the list of existing visible keys</w:t>
      </w:r>
    </w:p>
    <w:p w:rsidR="00DF1721" w:rsidRDefault="003D6570" w:rsidP="00DF1721">
      <w:r>
        <w:t>User is logged in the application.</w:t>
      </w:r>
      <w:r>
        <w:t xml:space="preserve"> Enters “keylist”, then press Enter. Example:</w:t>
      </w:r>
      <w:bookmarkStart w:id="0" w:name="_GoBack"/>
      <w:bookmarkEnd w:id="0"/>
    </w:p>
    <w:p w:rsidR="003D6570" w:rsidRDefault="003D6570" w:rsidP="00DF1721">
      <w:r>
        <w:t>\</w:t>
      </w:r>
      <w:r w:rsidRPr="003D6570">
        <w:rPr>
          <w:b/>
        </w:rPr>
        <w:t>keylist</w:t>
      </w:r>
      <w:r>
        <w:t xml:space="preserve"> + Enter</w:t>
      </w:r>
    </w:p>
    <w:p w:rsidR="003D6570" w:rsidRDefault="003D6570" w:rsidP="00DF1721">
      <w:r>
        <w:t xml:space="preserve">App will print the list of the all available (only visible) keys to the screen. </w:t>
      </w:r>
    </w:p>
    <w:p w:rsidR="003D6570" w:rsidRDefault="003D6570" w:rsidP="003D6570">
      <w:pPr>
        <w:pStyle w:val="Heading1"/>
        <w:numPr>
          <w:ilvl w:val="0"/>
          <w:numId w:val="27"/>
        </w:numPr>
      </w:pPr>
      <w:r>
        <w:t>Get the list of all (visible and hidden) keys</w:t>
      </w:r>
    </w:p>
    <w:p w:rsidR="003D6570" w:rsidRPr="003D6570" w:rsidRDefault="003D6570" w:rsidP="003D6570"/>
    <w:p w:rsidR="003D6570" w:rsidRDefault="003D6570" w:rsidP="003D6570"/>
    <w:sectPr w:rsidR="003D6570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4A0" w:rsidRDefault="003334A0">
      <w:pPr>
        <w:spacing w:after="0" w:line="240" w:lineRule="auto"/>
      </w:pPr>
      <w:r>
        <w:separator/>
      </w:r>
    </w:p>
  </w:endnote>
  <w:endnote w:type="continuationSeparator" w:id="0">
    <w:p w:rsidR="003334A0" w:rsidRDefault="00333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4A0" w:rsidRDefault="003334A0">
      <w:pPr>
        <w:spacing w:after="0" w:line="240" w:lineRule="auto"/>
      </w:pPr>
      <w:r>
        <w:separator/>
      </w:r>
    </w:p>
  </w:footnote>
  <w:footnote w:type="continuationSeparator" w:id="0">
    <w:p w:rsidR="003334A0" w:rsidRDefault="00333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477AC8"/>
    <w:multiLevelType w:val="hybridMultilevel"/>
    <w:tmpl w:val="CEF6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70"/>
    <w:rsid w:val="000A0F9B"/>
    <w:rsid w:val="00123E1E"/>
    <w:rsid w:val="0013591F"/>
    <w:rsid w:val="00216BF8"/>
    <w:rsid w:val="0024640E"/>
    <w:rsid w:val="002C1B16"/>
    <w:rsid w:val="003334A0"/>
    <w:rsid w:val="003D6570"/>
    <w:rsid w:val="004E0670"/>
    <w:rsid w:val="00771F16"/>
    <w:rsid w:val="0078294C"/>
    <w:rsid w:val="008B6008"/>
    <w:rsid w:val="00957127"/>
    <w:rsid w:val="00971DEC"/>
    <w:rsid w:val="00B64B70"/>
    <w:rsid w:val="00B66857"/>
    <w:rsid w:val="00BA3B94"/>
    <w:rsid w:val="00C07BE9"/>
    <w:rsid w:val="00DF1721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13AE5"/>
  <w15:chartTrackingRefBased/>
  <w15:docId w15:val="{206422B8-343E-4A31-B0CA-B0EA0252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DF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9F"/>
    <w:rsid w:val="00A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1FC5D2CAD3438DB89604363CD397AB">
    <w:name w:val="821FC5D2CAD3438DB89604363CD397AB"/>
  </w:style>
  <w:style w:type="paragraph" w:customStyle="1" w:styleId="3F4D5E9FB2B64A379473D0335E6D8F71">
    <w:name w:val="3F4D5E9FB2B64A379473D0335E6D8F71"/>
  </w:style>
  <w:style w:type="paragraph" w:customStyle="1" w:styleId="B1FCC901B80740CBAF7BC2D3D9F924E1">
    <w:name w:val="B1FCC901B80740CBAF7BC2D3D9F92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845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Oleshchenko</dc:creator>
  <cp:keywords/>
  <dc:description/>
  <cp:lastModifiedBy>Dmytro Oleshchenko</cp:lastModifiedBy>
  <cp:revision>1</cp:revision>
  <dcterms:created xsi:type="dcterms:W3CDTF">2017-02-19T09:16:00Z</dcterms:created>
  <dcterms:modified xsi:type="dcterms:W3CDTF">2017-02-19T23:21:00Z</dcterms:modified>
</cp:coreProperties>
</file>